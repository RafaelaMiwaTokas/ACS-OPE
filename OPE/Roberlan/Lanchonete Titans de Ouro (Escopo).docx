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25" w:rsidRPr="002C5A42" w:rsidRDefault="009673F8">
      <w:pPr>
        <w:pStyle w:val="Ttulo"/>
      </w:pPr>
      <w:r>
        <w:t>Lanchonete Titans de Ouro</w:t>
      </w:r>
      <w:r w:rsidR="00E96407" w:rsidRPr="002C5A42">
        <w:br/>
        <w:t>Escopo do projeto</w:t>
      </w:r>
      <w:bookmarkStart w:id="0" w:name="_GoBack"/>
      <w:bookmarkEnd w:id="0"/>
    </w:p>
    <w:sdt>
      <w:sdtPr>
        <w:id w:val="216403978"/>
        <w:placeholder>
          <w:docPart w:val="8D9FBA25237447B68E47C4CB8ED11410"/>
        </w:placeholder>
        <w:date w:fullDate="2018-10-14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9673F8">
          <w:pPr>
            <w:pStyle w:val="Subttulo"/>
          </w:pPr>
          <w:r>
            <w:t>14/10/2018</w:t>
          </w:r>
        </w:p>
      </w:sdtContent>
    </w:sdt>
    <w:p w:rsidR="006E5425" w:rsidRPr="002C5A42" w:rsidRDefault="00E96407">
      <w:pPr>
        <w:pStyle w:val="Ttulo1"/>
      </w:pPr>
      <w:r w:rsidRPr="002C5A42">
        <w:t>Visão geral</w:t>
      </w:r>
    </w:p>
    <w:p w:rsidR="006E5425" w:rsidRPr="002C5A42" w:rsidRDefault="00E96407">
      <w:pPr>
        <w:pStyle w:val="Ttulo2"/>
      </w:pPr>
      <w:r w:rsidRPr="002C5A42">
        <w:t>Descrição e histórico do projeto</w:t>
      </w:r>
    </w:p>
    <w:p w:rsidR="006E5425" w:rsidRPr="002C5A42" w:rsidRDefault="009673F8">
      <w:r>
        <w:t>Devido a não ter um sistema de gerenciamento das atividades executadas na empresa</w:t>
      </w:r>
      <w:r w:rsidR="00C33B1E">
        <w:t>,</w:t>
      </w:r>
      <w:r>
        <w:t xml:space="preserve"> </w:t>
      </w:r>
      <w:r w:rsidR="00901F05">
        <w:t xml:space="preserve">onde as informações são armazenadas em anotações que acabam dificultando o acesso as informações e de manda de tempo para localizar certas informações das tarefas executadas diariamente, </w:t>
      </w:r>
      <w:r>
        <w:t>se f</w:t>
      </w:r>
      <w:r w:rsidR="00C33B1E">
        <w:t>a</w:t>
      </w:r>
      <w:r>
        <w:t xml:space="preserve">z necessário que </w:t>
      </w:r>
      <w:r w:rsidR="00C33B1E">
        <w:t>seja</w:t>
      </w:r>
      <w:r>
        <w:t xml:space="preserve"> desenvolvido um sistema que possa facilitar </w:t>
      </w:r>
      <w:r w:rsidR="00901F05">
        <w:t>o armazenamento das informações, assim como fácil</w:t>
      </w:r>
      <w:r>
        <w:t xml:space="preserve"> acessos </w:t>
      </w:r>
      <w:r w:rsidR="00C33B1E">
        <w:t>d</w:t>
      </w:r>
      <w:r w:rsidR="00901F05">
        <w:t>essas</w:t>
      </w:r>
      <w:r>
        <w:t xml:space="preserve"> informações de </w:t>
      </w:r>
      <w:r w:rsidR="00C33B1E">
        <w:t>vendas, compras</w:t>
      </w:r>
      <w:r>
        <w:t>, estoque e controle de despesas com</w:t>
      </w:r>
      <w:r w:rsidR="00901F05">
        <w:t>o</w:t>
      </w:r>
      <w:r>
        <w:t xml:space="preserve"> salários dos funcionários.</w:t>
      </w:r>
    </w:p>
    <w:p w:rsidR="006E5425" w:rsidRPr="002C5A42" w:rsidRDefault="00E96407">
      <w:pPr>
        <w:pStyle w:val="Ttulo2"/>
      </w:pPr>
      <w:r w:rsidRPr="002C5A42">
        <w:t>Escopo do projeto</w:t>
      </w:r>
    </w:p>
    <w:p w:rsidR="006E5425" w:rsidRPr="002C5A42" w:rsidRDefault="00597B30">
      <w:r>
        <w:t>O sistema vai englobar diversas informações de tarefas executadas no estabelecimento, gerando benefícios no controle de estoque e despesas, informações de fácil acesso para as pessoas autorizadas e transparências dessas informações.</w:t>
      </w:r>
    </w:p>
    <w:p w:rsidR="006E5425" w:rsidRPr="002C5A42" w:rsidRDefault="00E96407">
      <w:pPr>
        <w:pStyle w:val="Ttulo2"/>
      </w:pPr>
      <w:r w:rsidRPr="002C5A42">
        <w:t>Requisitos de alto nível</w:t>
      </w:r>
    </w:p>
    <w:p w:rsidR="006E5425" w:rsidRDefault="00597B30">
      <w:pPr>
        <w:pStyle w:val="SemEspaamento"/>
      </w:pPr>
      <w:r>
        <w:t>- Controle de estoque</w:t>
      </w:r>
    </w:p>
    <w:p w:rsidR="00597B30" w:rsidRDefault="00597B30">
      <w:pPr>
        <w:pStyle w:val="SemEspaamento"/>
      </w:pPr>
      <w:r>
        <w:t>- Controle de despesas</w:t>
      </w:r>
    </w:p>
    <w:p w:rsidR="00597B30" w:rsidRDefault="00597B30">
      <w:pPr>
        <w:pStyle w:val="SemEspaamento"/>
      </w:pPr>
      <w:r>
        <w:t>- Acesso via aplicativo e CPU</w:t>
      </w:r>
    </w:p>
    <w:p w:rsidR="00597B30" w:rsidRDefault="00597B30">
      <w:pPr>
        <w:pStyle w:val="SemEspaamento"/>
      </w:pPr>
      <w:r>
        <w:t xml:space="preserve">- Banco de dados </w:t>
      </w:r>
    </w:p>
    <w:p w:rsidR="00597B30" w:rsidRPr="002C5A42" w:rsidRDefault="00597B30">
      <w:pPr>
        <w:pStyle w:val="SemEspaamento"/>
      </w:pPr>
    </w:p>
    <w:p w:rsidR="006E5425" w:rsidRPr="002C5A42" w:rsidRDefault="00E96407">
      <w:r w:rsidRPr="002C5A42">
        <w:t>O novo sistema deve incluir o seguinte:</w:t>
      </w:r>
    </w:p>
    <w:p w:rsidR="006E5425" w:rsidRPr="002C5A42" w:rsidRDefault="00E96407">
      <w:pPr>
        <w:pStyle w:val="Commarcadores"/>
      </w:pPr>
      <w:r w:rsidRPr="002C5A42">
        <w:t>Capacidade de permitir que os usuários internos acessem o aplicativo</w:t>
      </w:r>
    </w:p>
    <w:p w:rsidR="006E5425" w:rsidRPr="002C5A42" w:rsidRDefault="00E96407">
      <w:pPr>
        <w:pStyle w:val="Commarcadores"/>
      </w:pPr>
      <w:r w:rsidRPr="002C5A42">
        <w:t>Capacidade de criar interface com o aplicativo</w:t>
      </w:r>
    </w:p>
    <w:p w:rsidR="006E5425" w:rsidRPr="002C5A42" w:rsidRDefault="00E96407">
      <w:pPr>
        <w:pStyle w:val="Commarcadores"/>
      </w:pPr>
      <w:r w:rsidRPr="002C5A42">
        <w:t>Capacidade de incorporar roteamento e notificações automatizadas com base nas regras de negócios</w:t>
      </w:r>
    </w:p>
    <w:p w:rsidR="006E5425" w:rsidRPr="002C5A42" w:rsidRDefault="00E96407">
      <w:pPr>
        <w:pStyle w:val="Ttulo2"/>
      </w:pPr>
      <w:r w:rsidRPr="002C5A42">
        <w:t>Resultados finais</w:t>
      </w:r>
    </w:p>
    <w:sdt>
      <w:sdtPr>
        <w:id w:val="1455060225"/>
        <w:placeholder>
          <w:docPart w:val="C23FB7BBE47D4062A021A8B572F57364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E5425" w:rsidRPr="002C5A42" w:rsidRDefault="00E96407">
                <w:r w:rsidRPr="002C5A42">
                  <w:rPr>
                    <w:noProof/>
                    <w:lang w:val="en-US" w:eastAsia="en-US"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56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57" name="Retângulo 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" name="Forma livre 5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7B0D89B0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    <v:rect id="Retângulo 5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" fillcolor="#5b9bd5 [3204]" stroked="f" strokeweight="0"/>
                          <v:shape id="Forma livre 5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[Liste as agências, partes interessadas ou divisões que serão afetadas por este projeto e descreve como serão afetadas pelo projeto.]</w:t>
                </w:r>
              </w:p>
            </w:tc>
          </w:tr>
        </w:tbl>
        <w:p w:rsidR="006E5425" w:rsidRPr="002C5A42" w:rsidRDefault="00781E87"/>
      </w:sdtContent>
    </w:sdt>
    <w:p w:rsidR="006E5425" w:rsidRPr="002C5A42" w:rsidRDefault="00E96407">
      <w:pPr>
        <w:pStyle w:val="Ttulo2"/>
      </w:pPr>
      <w:r w:rsidRPr="002C5A42">
        <w:t>Partes afetadas</w:t>
      </w:r>
    </w:p>
    <w:sdt>
      <w:sdtPr>
        <w:id w:val="-178505371"/>
        <w:placeholder>
          <w:docPart w:val="C23FB7BBE47D4062A021A8B572F57364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E5425" w:rsidRPr="002C5A42" w:rsidRDefault="00E96407">
                <w:r w:rsidRPr="002C5A42">
                  <w:rPr>
                    <w:noProof/>
                    <w:lang w:val="en-US" w:eastAsia="en-US"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59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0" name="Retângulo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1" name="Forma livre 6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0973082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">
                          <v:rect id="Retângulo 6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" fillcolor="#5b9bd5 [3204]" stroked="f" strokeweight="0"/>
                          <v:shape id="Forma livre 6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[Liste os processos ou sistemas comerciais que serão afetados por este projeto e descreve como serão afetados pelo projeto.]</w:t>
                </w:r>
              </w:p>
            </w:tc>
          </w:tr>
        </w:tbl>
        <w:p w:rsidR="006E5425" w:rsidRPr="002C5A42" w:rsidRDefault="00781E87"/>
      </w:sdtContent>
    </w:sdt>
    <w:p w:rsidR="006E5425" w:rsidRPr="002C5A42" w:rsidRDefault="00E96407">
      <w:pPr>
        <w:pStyle w:val="Ttulo2"/>
      </w:pPr>
      <w:r w:rsidRPr="002C5A42">
        <w:t>Sistemas ou processos comerciais afetados</w:t>
      </w:r>
    </w:p>
    <w:sdt>
      <w:sdtPr>
        <w:id w:val="394707813"/>
        <w:placeholder>
          <w:docPart w:val="C23FB7BBE47D4062A021A8B572F57364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E5425" w:rsidRPr="002C5A42" w:rsidRDefault="00E96407">
                <w:r w:rsidRPr="002C5A42">
                  <w:rPr>
                    <w:noProof/>
                    <w:lang w:val="en-US" w:eastAsia="en-US"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62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3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Forma livre 6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093E0F2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DGO0XofggAADMoAAAOAAAA&#10;AAAAAAAAAAAAAC4CAABkcnMvZTJvRG9jLnhtbFBLAQItABQABgAIAAAAIQAF4gw92QAAAAMBAAAP&#10;AAAAAAAAAAAAAAAAANgKAABkcnMvZG93bnJldi54bWxQSwUGAAAAAAQABADzAAAA3gsAAAAA&#10;">
    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" fillcolor="#5b9bd5 [3204]" stroked="f" strokeweight="0"/>
                          <v:shape id="Forma livre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[Descreve todos os componentes específicos que são excluídos deste projeto.]</w:t>
                </w:r>
              </w:p>
            </w:tc>
          </w:tr>
        </w:tbl>
        <w:p w:rsidR="006E5425" w:rsidRPr="002C5A42" w:rsidRDefault="00781E87"/>
      </w:sdtContent>
    </w:sdt>
    <w:p w:rsidR="006E5425" w:rsidRPr="002C5A42" w:rsidRDefault="00E96407">
      <w:pPr>
        <w:pStyle w:val="Ttulo2"/>
      </w:pPr>
      <w:r w:rsidRPr="002C5A42">
        <w:lastRenderedPageBreak/>
        <w:t>Exclusões exclusivas do escopo</w:t>
      </w:r>
    </w:p>
    <w:sdt>
      <w:sdtPr>
        <w:id w:val="1727880417"/>
        <w:placeholder>
          <w:docPart w:val="C23FB7BBE47D4062A021A8B572F57364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E5425" w:rsidRPr="002C5A42" w:rsidRDefault="00E96407">
                <w:r w:rsidRPr="002C5A42">
                  <w:rPr>
                    <w:noProof/>
                    <w:lang w:val="en-US" w:eastAsia="en-US"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65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6" name="Rectangle 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Forma livre 6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C1B1D6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Bi+LkafggAADMoAAAOAAAA&#10;AAAAAAAAAAAAAC4CAABkcnMvZTJvRG9jLnhtbFBLAQItABQABgAIAAAAIQAF4gw92QAAAAMBAAAP&#10;AAAAAAAAAAAAAAAAANgKAABkcnMvZG93bnJldi54bWxQSwUGAAAAAAQABADzAAAA3gsAAAAA&#10;">
                          <v:rect id="Rectangle 66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" fillcolor="#5b9bd5 [3204]" stroked="f" strokeweight="0"/>
                          <v:shape id="Forma livre 67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[Descreva como você pretende implementar o projeto. Por exemplo, todas as partes do projeto serão executadas ao mesmo tempo ou isso será incremental?  O que será incluído em cada versão?]</w:t>
                </w:r>
              </w:p>
            </w:tc>
          </w:tr>
        </w:tbl>
        <w:p w:rsidR="006E5425" w:rsidRPr="002C5A42" w:rsidRDefault="00781E87"/>
      </w:sdtContent>
    </w:sdt>
    <w:p w:rsidR="006E5425" w:rsidRPr="002C5A42" w:rsidRDefault="00E96407">
      <w:pPr>
        <w:pStyle w:val="Ttulo2"/>
      </w:pPr>
      <w:r w:rsidRPr="002C5A42">
        <w:t>Plano de implementação</w:t>
      </w:r>
    </w:p>
    <w:sdt>
      <w:sdtPr>
        <w:id w:val="-1948997253"/>
        <w:placeholder>
          <w:docPart w:val="C23FB7BBE47D4062A021A8B572F57364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E5425" w:rsidRPr="002C5A42" w:rsidRDefault="00E96407">
                <w:r w:rsidRPr="002C5A42">
                  <w:rPr>
                    <w:noProof/>
                    <w:lang w:val="en-US" w:eastAsia="en-US"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68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9" name="Rectangle 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0" name="Forma livre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7FA0AAA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msfQgAADMoAAAOAAAAZHJzL2Uyb0RvYy54bWzcWtuOo0YQfY+Uf0A8Rsp6uBtrvavV3hQp&#10;l1V28gEMxjYKBgLMeDZfn1PdjV2ecUFnV3nJPIyxORR1TlVXVz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">
                          <v:rect id="Rectangle 69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" fillcolor="#5b9bd5 [3204]" stroked="f" strokeweight="0"/>
                          <v:shape id="Forma livre 70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[Inclua recomendações que levem à solução proposta por você. Apresente um resumo do que você está propondo fazer e de como você alcançará as metas. Você poderá fornecer mais detalhes na seção ‘Nossa proposta’.]</w:t>
                </w:r>
              </w:p>
            </w:tc>
          </w:tr>
        </w:tbl>
        <w:p w:rsidR="006E5425" w:rsidRPr="002C5A42" w:rsidRDefault="00781E87"/>
      </w:sdtContent>
    </w:sdt>
    <w:p w:rsidR="006E5425" w:rsidRPr="002C5A42" w:rsidRDefault="00E96407">
      <w:pPr>
        <w:pStyle w:val="Ttulo2"/>
      </w:pPr>
      <w:r w:rsidRPr="002C5A42">
        <w:t>Cronograma/agenda de alto nível</w:t>
      </w:r>
    </w:p>
    <w:sdt>
      <w:sdtPr>
        <w:id w:val="1150491939"/>
        <w:placeholder>
          <w:docPart w:val="C23FB7BBE47D4062A021A8B572F57364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E5425" w:rsidRPr="002C5A42" w:rsidRDefault="00E96407">
                <w:r w:rsidRPr="002C5A42">
                  <w:rPr>
                    <w:noProof/>
                    <w:lang w:val="en-US" w:eastAsia="en-US"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71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72" name="Rectangle 7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3" name="Forma livre 7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E4FE1F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">
                          <v:rect id="Rectangle 72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" fillcolor="#5b9bd5 [3204]" stroked="f" strokeweight="0"/>
                          <v:shape id="Forma livre 73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[Descreva qual será o cronograma/agenda de alto nível que planejará, projetará, desenvolverá e implantará o projeto. Em geral, quando você espera que este projeto seja concluído?]</w:t>
                </w:r>
              </w:p>
            </w:tc>
          </w:tr>
        </w:tbl>
        <w:p w:rsidR="006E5425" w:rsidRPr="002C5A42" w:rsidRDefault="00781E87"/>
      </w:sdtContent>
    </w:sdt>
    <w:p w:rsidR="006E5425" w:rsidRPr="002C5A42" w:rsidRDefault="00E96407">
      <w:pPr>
        <w:pStyle w:val="Ttulo1"/>
      </w:pPr>
      <w:r w:rsidRPr="002C5A42">
        <w:t>Aprovação e autoridade para proceder</w:t>
      </w:r>
    </w:p>
    <w:p w:rsidR="006E5425" w:rsidRPr="002C5A42" w:rsidRDefault="00E96407">
      <w:r w:rsidRPr="002C5A42"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2C5A42" w:rsidTr="006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2C5A42" w:rsidRDefault="00E96407">
            <w:r w:rsidRPr="002C5A42">
              <w:t>Nome</w:t>
            </w:r>
          </w:p>
        </w:tc>
        <w:tc>
          <w:tcPr>
            <w:tcW w:w="1923" w:type="pct"/>
          </w:tcPr>
          <w:p w:rsidR="006E5425" w:rsidRPr="002C5A42" w:rsidRDefault="00E96407">
            <w:r w:rsidRPr="002C5A42">
              <w:t>Título</w:t>
            </w:r>
          </w:p>
        </w:tc>
        <w:tc>
          <w:tcPr>
            <w:tcW w:w="1155" w:type="pct"/>
          </w:tcPr>
          <w:p w:rsidR="006E5425" w:rsidRPr="002C5A42" w:rsidRDefault="00E96407">
            <w:r w:rsidRPr="002C5A42">
              <w:t>Data</w:t>
            </w:r>
          </w:p>
        </w:tc>
      </w:tr>
      <w:tr w:rsidR="006E5425" w:rsidRPr="002C5A42" w:rsidTr="006E5425">
        <w:tc>
          <w:tcPr>
            <w:tcW w:w="1923" w:type="pct"/>
          </w:tcPr>
          <w:p w:rsidR="006E5425" w:rsidRPr="002C5A42" w:rsidRDefault="006E5425"/>
        </w:tc>
        <w:tc>
          <w:tcPr>
            <w:tcW w:w="1923" w:type="pct"/>
          </w:tcPr>
          <w:p w:rsidR="006E5425" w:rsidRPr="002C5A42" w:rsidRDefault="006E5425"/>
        </w:tc>
        <w:tc>
          <w:tcPr>
            <w:tcW w:w="1155" w:type="pct"/>
          </w:tcPr>
          <w:p w:rsidR="006E5425" w:rsidRPr="002C5A42" w:rsidRDefault="006E5425"/>
        </w:tc>
      </w:tr>
      <w:tr w:rsidR="006E5425" w:rsidRPr="002C5A42" w:rsidTr="006E5425">
        <w:tc>
          <w:tcPr>
            <w:tcW w:w="1923" w:type="pct"/>
          </w:tcPr>
          <w:p w:rsidR="006E5425" w:rsidRPr="002C5A42" w:rsidRDefault="006E5425"/>
        </w:tc>
        <w:tc>
          <w:tcPr>
            <w:tcW w:w="1923" w:type="pct"/>
          </w:tcPr>
          <w:p w:rsidR="006E5425" w:rsidRPr="002C5A42" w:rsidRDefault="006E5425"/>
        </w:tc>
        <w:tc>
          <w:tcPr>
            <w:tcW w:w="1155" w:type="pct"/>
          </w:tcPr>
          <w:p w:rsidR="006E5425" w:rsidRPr="002C5A42" w:rsidRDefault="006E5425"/>
        </w:tc>
      </w:tr>
      <w:tr w:rsidR="006E5425" w:rsidRPr="002C5A42" w:rsidTr="006E5425">
        <w:tc>
          <w:tcPr>
            <w:tcW w:w="1923" w:type="pct"/>
          </w:tcPr>
          <w:p w:rsidR="006E5425" w:rsidRPr="002C5A42" w:rsidRDefault="006E5425"/>
        </w:tc>
        <w:tc>
          <w:tcPr>
            <w:tcW w:w="1923" w:type="pct"/>
          </w:tcPr>
          <w:p w:rsidR="006E5425" w:rsidRPr="002C5A42" w:rsidRDefault="006E5425"/>
        </w:tc>
        <w:tc>
          <w:tcPr>
            <w:tcW w:w="1155" w:type="pct"/>
          </w:tcPr>
          <w:p w:rsidR="006E5425" w:rsidRPr="002C5A42" w:rsidRDefault="006E5425"/>
        </w:tc>
      </w:tr>
    </w:tbl>
    <w:p w:rsidR="006E5425" w:rsidRPr="002C5A42" w:rsidRDefault="006E5425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55"/>
        <w:gridCol w:w="1875"/>
        <w:gridCol w:w="168"/>
        <w:gridCol w:w="1040"/>
        <w:gridCol w:w="554"/>
        <w:gridCol w:w="1155"/>
        <w:gridCol w:w="1874"/>
        <w:gridCol w:w="168"/>
        <w:gridCol w:w="1038"/>
      </w:tblGrid>
      <w:tr w:rsidR="006E5425" w:rsidRPr="002C5A42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93" w:type="pct"/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307" w:type="pct"/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93" w:type="pct"/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</w:tr>
      <w:tr w:rsidR="006E5425" w:rsidRPr="002C5A42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6E5425" w:rsidRPr="002C5A42" w:rsidRDefault="00E96407">
            <w:r w:rsidRPr="002C5A42">
              <w:t>Aprovado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6E5425" w:rsidRPr="002C5A42" w:rsidRDefault="006E5425"/>
        </w:tc>
        <w:tc>
          <w:tcPr>
            <w:tcW w:w="93" w:type="pct"/>
          </w:tcPr>
          <w:p w:rsidR="006E5425" w:rsidRPr="002C5A42" w:rsidRDefault="006E5425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6E5425" w:rsidRPr="002C5A42" w:rsidRDefault="00E96407">
            <w:r w:rsidRPr="002C5A42">
              <w:t>Data</w:t>
            </w:r>
          </w:p>
        </w:tc>
        <w:tc>
          <w:tcPr>
            <w:tcW w:w="307" w:type="pct"/>
          </w:tcPr>
          <w:p w:rsidR="006E5425" w:rsidRPr="002C5A42" w:rsidRDefault="006E5425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6E5425" w:rsidRPr="002C5A42" w:rsidRDefault="00E96407">
            <w:r w:rsidRPr="002C5A42">
              <w:t>Aprovado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6E5425" w:rsidRPr="002C5A42" w:rsidRDefault="006E5425"/>
        </w:tc>
        <w:tc>
          <w:tcPr>
            <w:tcW w:w="93" w:type="pct"/>
          </w:tcPr>
          <w:p w:rsidR="006E5425" w:rsidRPr="002C5A42" w:rsidRDefault="006E5425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6E5425" w:rsidRPr="002C5A42" w:rsidRDefault="00E96407">
            <w:r w:rsidRPr="002C5A42">
              <w:t>Data</w:t>
            </w:r>
          </w:p>
        </w:tc>
      </w:tr>
    </w:tbl>
    <w:p w:rsidR="006E5425" w:rsidRPr="002C5A42" w:rsidRDefault="006E5425"/>
    <w:sectPr w:rsidR="006E5425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E87" w:rsidRDefault="00781E87">
      <w:pPr>
        <w:spacing w:after="0" w:line="240" w:lineRule="auto"/>
      </w:pPr>
      <w:r>
        <w:separator/>
      </w:r>
    </w:p>
  </w:endnote>
  <w:endnote w:type="continuationSeparator" w:id="0">
    <w:p w:rsidR="00781E87" w:rsidRDefault="0078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E87" w:rsidRDefault="00781E87">
      <w:pPr>
        <w:spacing w:after="0" w:line="240" w:lineRule="auto"/>
      </w:pPr>
      <w:r>
        <w:separator/>
      </w:r>
    </w:p>
  </w:footnote>
  <w:footnote w:type="continuationSeparator" w:id="0">
    <w:p w:rsidR="00781E87" w:rsidRDefault="0078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425" w:rsidRDefault="00E96407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C74DA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C74DA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F8"/>
    <w:rsid w:val="002C5A42"/>
    <w:rsid w:val="00597B30"/>
    <w:rsid w:val="006E5425"/>
    <w:rsid w:val="00781E87"/>
    <w:rsid w:val="00901F05"/>
    <w:rsid w:val="009673F8"/>
    <w:rsid w:val="00BC74DA"/>
    <w:rsid w:val="00C33B1E"/>
    <w:rsid w:val="00E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364EE"/>
  <w15:chartTrackingRefBased/>
  <w15:docId w15:val="{382C8968-E204-4209-91DB-08D976AE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\AppData\Roaming\Microsoft\Template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9FBA25237447B68E47C4CB8ED114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4C492D-2937-4CD5-BBFF-AA3464C38151}"/>
      </w:docPartPr>
      <w:docPartBody>
        <w:p w:rsidR="00000000" w:rsidRDefault="00E80DA3">
          <w:pPr>
            <w:pStyle w:val="8D9FBA25237447B68E47C4CB8ED11410"/>
          </w:pPr>
          <w:r>
            <w:t>[Selecionar Data]</w:t>
          </w:r>
        </w:p>
      </w:docPartBody>
    </w:docPart>
    <w:docPart>
      <w:docPartPr>
        <w:name w:val="C23FB7BBE47D4062A021A8B572F573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4EAE92-25F0-49CF-A695-55741B9C966E}"/>
      </w:docPartPr>
      <w:docPartBody>
        <w:p w:rsidR="00000000" w:rsidRDefault="00E80DA3">
          <w:pPr>
            <w:pStyle w:val="C23FB7BBE47D4062A021A8B572F57364"/>
          </w:pPr>
          <w:r>
            <w:rPr>
              <w:rStyle w:val="TextodoEspaoReservado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A3"/>
    <w:rsid w:val="00E8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6B9D3087FB64466BF707D0EFE5B3E28">
    <w:name w:val="46B9D3087FB64466BF707D0EFE5B3E28"/>
  </w:style>
  <w:style w:type="paragraph" w:customStyle="1" w:styleId="8D9FBA25237447B68E47C4CB8ED11410">
    <w:name w:val="8D9FBA25237447B68E47C4CB8ED11410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23FB7BBE47D4062A021A8B572F57364">
    <w:name w:val="C23FB7BBE47D4062A021A8B572F57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699A1-EF30-46B0-BD72-EE3F25CD3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43</TotalTime>
  <Pages>2</Pages>
  <Words>396</Words>
  <Characters>2141</Characters>
  <Application>Microsoft Office Word</Application>
  <DocSecurity>0</DocSecurity>
  <Lines>17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</dc:creator>
  <cp:keywords/>
  <cp:lastModifiedBy>Roberlan Almeida Santiago</cp:lastModifiedBy>
  <cp:revision>1</cp:revision>
  <dcterms:created xsi:type="dcterms:W3CDTF">2018-10-14T16:26:00Z</dcterms:created>
  <dcterms:modified xsi:type="dcterms:W3CDTF">2018-10-14T17:09:00Z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